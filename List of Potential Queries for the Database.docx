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6A2" w:rsidRDefault="002915F8" w:rsidP="002915F8">
      <w:pPr>
        <w:pStyle w:val="Heading1"/>
      </w:pPr>
      <w:r>
        <w:t>Queries for the Database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15F8">
        <w:rPr>
          <w:sz w:val="24"/>
          <w:szCs w:val="24"/>
        </w:rPr>
        <w:t>Calculate</w:t>
      </w:r>
      <w:r>
        <w:rPr>
          <w:sz w:val="24"/>
          <w:szCs w:val="24"/>
        </w:rPr>
        <w:t xml:space="preserve"> the largest donation per donor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average of the donations per donor and group them by donor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the number of donations per donor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money an individual donated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donors by location</w:t>
      </w:r>
    </w:p>
    <w:p w:rsidR="002915F8" w:rsidRDefault="002915F8" w:rsidP="002915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:rsidR="002915F8" w:rsidRDefault="002915F8" w:rsidP="002915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</w:t>
      </w:r>
    </w:p>
    <w:p w:rsidR="002915F8" w:rsidRDefault="002915F8" w:rsidP="002915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Zip code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donors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and group donors by type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donations received during an event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total amount of donations received during a campaign</w:t>
      </w:r>
    </w:p>
    <w:p w:rsidR="002915F8" w:rsidRDefault="002915F8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average amount given by a donor</w:t>
      </w:r>
    </w:p>
    <w:p w:rsidR="002915F8" w:rsidRDefault="00AF78CF" w:rsidP="002915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Name</w:t>
      </w:r>
    </w:p>
    <w:p w:rsidR="00401A55" w:rsidRDefault="00401A55" w:rsidP="00401A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:rsidR="00AF78CF" w:rsidRDefault="00AF78CF" w:rsidP="00AF7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401A55" w:rsidRDefault="00401A55" w:rsidP="00AF78C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Organization/Company Name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donations by date to date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location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frequency</w:t>
      </w:r>
    </w:p>
    <w:p w:rsidR="00AF78CF" w:rsidRDefault="00AF78CF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donor name for contact information</w:t>
      </w:r>
    </w:p>
    <w:p w:rsidR="00AF78CF" w:rsidRDefault="00F41656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donation type</w:t>
      </w:r>
    </w:p>
    <w:p w:rsidR="00F41656" w:rsidRDefault="00F41656" w:rsidP="00AF78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pledge total</w:t>
      </w:r>
    </w:p>
    <w:p w:rsidR="00FC1604" w:rsidRDefault="00FC1604" w:rsidP="00FC1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their status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Active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Inactive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Deceased</w:t>
      </w:r>
    </w:p>
    <w:p w:rsidR="00FC1604" w:rsidRDefault="00FC1604" w:rsidP="00FC1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payment type</w:t>
      </w:r>
    </w:p>
    <w:p w:rsidR="00FC1604" w:rsidRDefault="00FC1604" w:rsidP="00FC16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donation type</w:t>
      </w:r>
    </w:p>
    <w:p w:rsidR="00FC1604" w:rsidRDefault="00FC1604" w:rsidP="00FC160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Pledges</w:t>
      </w:r>
    </w:p>
    <w:p w:rsidR="00FC1604" w:rsidRDefault="00401A55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donors by solicitation status</w:t>
      </w:r>
    </w:p>
    <w:p w:rsidR="00401A55" w:rsidRDefault="00401A55" w:rsidP="00401A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401A55" w:rsidRDefault="00401A55" w:rsidP="00401A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401A55" w:rsidRDefault="00401A55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grant </w:t>
      </w:r>
      <w:r w:rsidR="00A310A4">
        <w:rPr>
          <w:sz w:val="24"/>
          <w:szCs w:val="24"/>
        </w:rPr>
        <w:t>start date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grant end date</w:t>
      </w:r>
    </w:p>
    <w:p w:rsidR="00A2321A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for donation made between certain dates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email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phone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DonorID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DonationID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Search by </w:t>
      </w:r>
      <w:proofErr w:type="spellStart"/>
      <w:r>
        <w:rPr>
          <w:sz w:val="24"/>
          <w:szCs w:val="24"/>
        </w:rPr>
        <w:t>PledgeID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Events</w:t>
      </w:r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GrantNumber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by </w:t>
      </w:r>
      <w:proofErr w:type="spellStart"/>
      <w:r>
        <w:rPr>
          <w:sz w:val="24"/>
          <w:szCs w:val="24"/>
        </w:rPr>
        <w:t>GrantName</w:t>
      </w:r>
      <w:proofErr w:type="spellEnd"/>
    </w:p>
    <w:p w:rsidR="00A310A4" w:rsidRDefault="00A310A4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next-report-date</w:t>
      </w:r>
    </w:p>
    <w:p w:rsidR="00141AED" w:rsidRPr="00401A55" w:rsidRDefault="00141AED" w:rsidP="00401A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by pledge payment frequency</w:t>
      </w:r>
      <w:bookmarkStart w:id="0" w:name="_GoBack"/>
      <w:bookmarkEnd w:id="0"/>
    </w:p>
    <w:sectPr w:rsidR="00141AED" w:rsidRPr="0040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5644E"/>
    <w:multiLevelType w:val="hybridMultilevel"/>
    <w:tmpl w:val="AFA85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F8"/>
    <w:rsid w:val="00141AED"/>
    <w:rsid w:val="002915F8"/>
    <w:rsid w:val="00401A55"/>
    <w:rsid w:val="00424C2B"/>
    <w:rsid w:val="00791B97"/>
    <w:rsid w:val="00A2321A"/>
    <w:rsid w:val="00A310A4"/>
    <w:rsid w:val="00AF78CF"/>
    <w:rsid w:val="00C416A2"/>
    <w:rsid w:val="00F41656"/>
    <w:rsid w:val="00FC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47646-33B1-46B8-BAB1-1AA1FD6B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th_0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McGee</dc:creator>
  <cp:keywords/>
  <dc:description/>
  <cp:lastModifiedBy>Lee McGee</cp:lastModifiedBy>
  <cp:revision>7</cp:revision>
  <dcterms:created xsi:type="dcterms:W3CDTF">2015-03-23T23:46:00Z</dcterms:created>
  <dcterms:modified xsi:type="dcterms:W3CDTF">2015-03-24T15:27:00Z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