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largest donation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average of the donations per donor and group them by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Count the number of donations per donor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Calculate the total amount of money an individual donated</w:t>
      </w:r>
    </w:p>
    <w:p w:rsidR="002915F8" w:rsidRPr="00637B4E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Group donors by location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City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State</w:t>
      </w:r>
    </w:p>
    <w:p w:rsidR="002915F8" w:rsidRPr="00637B4E" w:rsidRDefault="002915F8" w:rsidP="002915F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37B4E">
        <w:rPr>
          <w:strike/>
          <w:sz w:val="24"/>
          <w:szCs w:val="24"/>
        </w:rPr>
        <w:t>Zip code</w:t>
      </w:r>
    </w:p>
    <w:p w:rsidR="002915F8" w:rsidRPr="00026912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6912">
        <w:rPr>
          <w:strike/>
          <w:sz w:val="24"/>
          <w:szCs w:val="24"/>
        </w:rPr>
        <w:t>Count donors</w:t>
      </w:r>
    </w:p>
    <w:p w:rsidR="002915F8" w:rsidRPr="00026912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6912">
        <w:rPr>
          <w:strike/>
          <w:sz w:val="24"/>
          <w:szCs w:val="24"/>
        </w:rPr>
        <w:t>Count and group donors by type</w:t>
      </w:r>
    </w:p>
    <w:p w:rsidR="002915F8" w:rsidRPr="005107FA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107FA">
        <w:rPr>
          <w:strike/>
          <w:sz w:val="24"/>
          <w:szCs w:val="24"/>
        </w:rPr>
        <w:t>Calculate the total amount of donations received during an event</w:t>
      </w:r>
    </w:p>
    <w:p w:rsidR="002915F8" w:rsidRPr="005107FA" w:rsidRDefault="002915F8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107FA">
        <w:rPr>
          <w:strike/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Pr="00045239" w:rsidRDefault="00AF78CF" w:rsidP="002915F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Search by Name</w:t>
      </w:r>
    </w:p>
    <w:p w:rsidR="00401A55" w:rsidRPr="00045239" w:rsidRDefault="00401A55" w:rsidP="00401A55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First Name</w:t>
      </w:r>
    </w:p>
    <w:p w:rsidR="00AF78CF" w:rsidRPr="00045239" w:rsidRDefault="00AF78CF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Last name</w:t>
      </w:r>
    </w:p>
    <w:p w:rsidR="00401A55" w:rsidRPr="00045239" w:rsidRDefault="00401A55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Organization/Company Name</w:t>
      </w:r>
    </w:p>
    <w:p w:rsidR="00125C11" w:rsidRPr="00045239" w:rsidRDefault="00125C11" w:rsidP="00AF78C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45239">
        <w:rPr>
          <w:strike/>
          <w:sz w:val="24"/>
          <w:szCs w:val="24"/>
        </w:rPr>
        <w:t>Grant Name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donations by date to date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location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frequency</w:t>
      </w:r>
    </w:p>
    <w:p w:rsidR="00F41656" w:rsidRPr="005227EC" w:rsidRDefault="00F41656" w:rsidP="00AF78C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Calculate pledge total</w:t>
      </w:r>
    </w:p>
    <w:p w:rsidR="00FC1604" w:rsidRPr="00E05530" w:rsidRDefault="00FC1604" w:rsidP="00FC160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05530">
        <w:rPr>
          <w:strike/>
          <w:sz w:val="24"/>
          <w:szCs w:val="24"/>
        </w:rPr>
        <w:t>Search donors by their status</w:t>
      </w:r>
    </w:p>
    <w:p w:rsidR="00FC1604" w:rsidRPr="00E05530" w:rsidRDefault="00FC1604" w:rsidP="00FC160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05530">
        <w:rPr>
          <w:strike/>
          <w:sz w:val="24"/>
          <w:szCs w:val="24"/>
        </w:rPr>
        <w:t>Active</w:t>
      </w:r>
    </w:p>
    <w:p w:rsidR="00FC1604" w:rsidRPr="00E05530" w:rsidRDefault="00FC1604" w:rsidP="00FC160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05530">
        <w:rPr>
          <w:strike/>
          <w:sz w:val="24"/>
          <w:szCs w:val="24"/>
        </w:rPr>
        <w:t>Inactive</w:t>
      </w:r>
    </w:p>
    <w:p w:rsidR="00FC1604" w:rsidRPr="00E05530" w:rsidRDefault="00FC1604" w:rsidP="00FC160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05530">
        <w:rPr>
          <w:strike/>
          <w:sz w:val="24"/>
          <w:szCs w:val="24"/>
        </w:rPr>
        <w:t>Deceased</w:t>
      </w:r>
    </w:p>
    <w:p w:rsidR="00FC1604" w:rsidRPr="005227EC" w:rsidRDefault="00FC1604" w:rsidP="00FC160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Search donors by payment type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donation type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Pledges</w:t>
      </w:r>
    </w:p>
    <w:p w:rsidR="00FC1604" w:rsidRPr="005227EC" w:rsidRDefault="00401A55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Search donors by solicitation status</w:t>
      </w:r>
    </w:p>
    <w:p w:rsidR="00401A55" w:rsidRPr="005227EC" w:rsidRDefault="00401A55" w:rsidP="00401A55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Yes</w:t>
      </w:r>
    </w:p>
    <w:p w:rsidR="00401A55" w:rsidRPr="005227EC" w:rsidRDefault="00401A55" w:rsidP="00401A55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No</w:t>
      </w:r>
    </w:p>
    <w:p w:rsidR="00401A55" w:rsidRPr="005227EC" w:rsidRDefault="00401A55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 xml:space="preserve">Search by grant </w:t>
      </w:r>
      <w:r w:rsidR="00A310A4" w:rsidRPr="005227EC">
        <w:rPr>
          <w:strike/>
          <w:sz w:val="24"/>
          <w:szCs w:val="24"/>
        </w:rPr>
        <w:t>start date</w:t>
      </w:r>
    </w:p>
    <w:p w:rsidR="00A310A4" w:rsidRPr="005227EC" w:rsidRDefault="00A310A4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Search by grant end date</w:t>
      </w:r>
    </w:p>
    <w:p w:rsidR="00A2321A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donation made between certain dates</w:t>
      </w:r>
    </w:p>
    <w:p w:rsidR="00A310A4" w:rsidRPr="005227EC" w:rsidRDefault="00A310A4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Search by email</w:t>
      </w:r>
    </w:p>
    <w:p w:rsidR="00A310A4" w:rsidRPr="005227EC" w:rsidRDefault="00A310A4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>Search by phone</w:t>
      </w:r>
    </w:p>
    <w:p w:rsidR="00A310A4" w:rsidRPr="005227EC" w:rsidRDefault="00A310A4" w:rsidP="00401A55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5227EC">
        <w:rPr>
          <w:strike/>
          <w:sz w:val="24"/>
          <w:szCs w:val="24"/>
        </w:rPr>
        <w:t xml:space="preserve">Search by </w:t>
      </w:r>
      <w:proofErr w:type="spellStart"/>
      <w:r w:rsidRPr="005227EC">
        <w:rPr>
          <w:strike/>
          <w:sz w:val="24"/>
          <w:szCs w:val="24"/>
        </w:rPr>
        <w:t>DonorID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DonationID</w:t>
      </w:r>
      <w:bookmarkStart w:id="0" w:name="_GoBack"/>
      <w:bookmarkEnd w:id="0"/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PledgeID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by Events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GrantNumber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GrantName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next-report-date</w:t>
      </w:r>
    </w:p>
    <w:p w:rsidR="00141AED" w:rsidRPr="00401A55" w:rsidRDefault="00141AED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pledge payment frequency</w:t>
      </w:r>
    </w:p>
    <w:sectPr w:rsidR="00141AED" w:rsidRPr="004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026912"/>
    <w:rsid w:val="00045239"/>
    <w:rsid w:val="00125C11"/>
    <w:rsid w:val="00141AED"/>
    <w:rsid w:val="002915F8"/>
    <w:rsid w:val="00401A55"/>
    <w:rsid w:val="00424C2B"/>
    <w:rsid w:val="005107FA"/>
    <w:rsid w:val="005227EC"/>
    <w:rsid w:val="005F4C2E"/>
    <w:rsid w:val="00637B4E"/>
    <w:rsid w:val="00791B97"/>
    <w:rsid w:val="008720C0"/>
    <w:rsid w:val="00A2321A"/>
    <w:rsid w:val="00A310A4"/>
    <w:rsid w:val="00AF78CF"/>
    <w:rsid w:val="00C416A2"/>
    <w:rsid w:val="00E05530"/>
    <w:rsid w:val="00F41656"/>
    <w:rsid w:val="00F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472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10</cp:revision>
  <dcterms:created xsi:type="dcterms:W3CDTF">2015-03-23T23:46:00Z</dcterms:created>
  <dcterms:modified xsi:type="dcterms:W3CDTF">2015-04-29T00:43:00Z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